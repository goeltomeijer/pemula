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073" w:rsidRDefault="00393A4D">
      <w:proofErr w:type="spellStart"/>
      <w:r>
        <w:t>Nama</w:t>
      </w:r>
      <w:proofErr w:type="spellEnd"/>
      <w:r>
        <w:t xml:space="preserve"> : Meijer </w:t>
      </w:r>
      <w:proofErr w:type="spellStart"/>
      <w:r>
        <w:t>cheisa</w:t>
      </w:r>
      <w:proofErr w:type="spellEnd"/>
      <w:r>
        <w:t xml:space="preserve"> gultom</w:t>
      </w:r>
    </w:p>
    <w:p w:rsidR="002D7073" w:rsidRDefault="002D7073"/>
    <w:sectPr w:rsidR="002D7073" w:rsidSect="00A31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compat/>
  <w:rsids>
    <w:rsidRoot w:val="00090FFF"/>
    <w:rsid w:val="00090FFF"/>
    <w:rsid w:val="002A3BCF"/>
    <w:rsid w:val="002D7073"/>
    <w:rsid w:val="00393A4D"/>
    <w:rsid w:val="008359CB"/>
    <w:rsid w:val="00A31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67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are\Documents\Git%20ad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Git add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weare</dc:creator>
  <cp:lastModifiedBy>weare</cp:lastModifiedBy>
  <cp:revision>1</cp:revision>
  <dcterms:created xsi:type="dcterms:W3CDTF">2017-12-05T08:32:00Z</dcterms:created>
  <dcterms:modified xsi:type="dcterms:W3CDTF">2017-12-05T08:32:00Z</dcterms:modified>
</cp:coreProperties>
</file>